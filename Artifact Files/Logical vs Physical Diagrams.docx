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61A" w:rsidRPr="00E532A3" w:rsidRDefault="00E532A3" w:rsidP="008463ED">
      <w:pPr>
        <w:ind w:left="720" w:firstLine="720"/>
        <w:rPr>
          <w:b/>
          <w:sz w:val="32"/>
          <w:szCs w:val="32"/>
        </w:rPr>
      </w:pPr>
      <w:r w:rsidRPr="00E532A3">
        <w:rPr>
          <w:b/>
          <w:sz w:val="32"/>
          <w:szCs w:val="32"/>
        </w:rPr>
        <w:t>Logical vs. Physical Design E</w:t>
      </w:r>
      <w:r w:rsidR="0060061A" w:rsidRPr="00E532A3">
        <w:rPr>
          <w:b/>
          <w:sz w:val="32"/>
          <w:szCs w:val="32"/>
        </w:rPr>
        <w:t>xplanation</w:t>
      </w:r>
    </w:p>
    <w:p w:rsidR="00F60878" w:rsidRDefault="00F60878">
      <w:pPr>
        <w:rPr>
          <w:b/>
        </w:rPr>
      </w:pPr>
      <w:r w:rsidRPr="00F60878">
        <w:rPr>
          <w:b/>
        </w:rPr>
        <w:t>E.g. 3-tier Architecture</w:t>
      </w:r>
    </w:p>
    <w:p w:rsidR="00082F5E" w:rsidRPr="00082F5E" w:rsidRDefault="00082F5E">
      <w:pPr>
        <w:rPr>
          <w:u w:val="single"/>
        </w:rPr>
      </w:pPr>
      <w:r w:rsidRPr="00082F5E">
        <w:rPr>
          <w:u w:val="single"/>
        </w:rPr>
        <w:t>Logical Diagram</w:t>
      </w:r>
    </w:p>
    <w:p w:rsidR="004060FF" w:rsidRDefault="0060061A">
      <w:r>
        <w:t xml:space="preserve">Logical diagram is a generic abstraction of the architecture pattern. </w:t>
      </w:r>
    </w:p>
    <w:p w:rsidR="0060061A" w:rsidRDefault="0060061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EAE0B" wp14:editId="4437BBD4">
                <wp:simplePos x="0" y="0"/>
                <wp:positionH relativeFrom="margin">
                  <wp:posOffset>3787140</wp:posOffset>
                </wp:positionH>
                <wp:positionV relativeFrom="paragraph">
                  <wp:posOffset>281305</wp:posOffset>
                </wp:positionV>
                <wp:extent cx="1371600" cy="7086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61A" w:rsidRDefault="0060061A" w:rsidP="0060061A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EAE0B" id="Rectangle 3" o:spid="_x0000_s1026" style="position:absolute;margin-left:298.2pt;margin-top:22.15pt;width:108pt;height:55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" fillcolor="#5b9bd5 [3204]" strokecolor="#1f4d78 [1604]" strokeweight="1pt">
                <v:textbox>
                  <w:txbxContent>
                    <w:p w:rsidR="0060061A" w:rsidRDefault="0060061A" w:rsidP="0060061A">
                      <w:pPr>
                        <w:jc w:val="center"/>
                      </w:pPr>
                      <w:r>
                        <w:t xml:space="preserve">Database </w:t>
                      </w:r>
                      <w:r>
                        <w:t>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061A" w:rsidRDefault="0060061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BB9AF" wp14:editId="3BDF7020">
                <wp:simplePos x="0" y="0"/>
                <wp:positionH relativeFrom="margin">
                  <wp:posOffset>1851660</wp:posOffset>
                </wp:positionH>
                <wp:positionV relativeFrom="paragraph">
                  <wp:posOffset>6985</wp:posOffset>
                </wp:positionV>
                <wp:extent cx="1371600" cy="7086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61A" w:rsidRDefault="0060061A" w:rsidP="0060061A">
                            <w:pPr>
                              <w:jc w:val="center"/>
                            </w:pPr>
                            <w:r>
                              <w:t>Business Logic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BB9AF" id="Rectangle 2" o:spid="_x0000_s1027" style="position:absolute;margin-left:145.8pt;margin-top:.55pt;width:108pt;height:55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" fillcolor="#5b9bd5 [3204]" strokecolor="#1f4d78 [1604]" strokeweight="1pt">
                <v:textbox>
                  <w:txbxContent>
                    <w:p w:rsidR="0060061A" w:rsidRDefault="0060061A" w:rsidP="0060061A">
                      <w:pPr>
                        <w:jc w:val="center"/>
                      </w:pPr>
                      <w:r>
                        <w:t>Business Logic</w:t>
                      </w:r>
                      <w:r>
                        <w:t xml:space="preserve">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371600" cy="7086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061A" w:rsidRDefault="0060061A" w:rsidP="0060061A">
                            <w:pPr>
                              <w:jc w:val="center"/>
                            </w:pPr>
                            <w: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0;margin-top:.35pt;width:108pt;height:55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" fillcolor="#5b9bd5 [3204]" strokecolor="#1f4d78 [1604]" strokeweight="1pt">
                <v:textbox>
                  <w:txbxContent>
                    <w:p w:rsidR="0060061A" w:rsidRDefault="0060061A" w:rsidP="0060061A">
                      <w:pPr>
                        <w:jc w:val="center"/>
                      </w:pPr>
                      <w:r>
                        <w:t>Presentation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061A" w:rsidRDefault="0060061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84455</wp:posOffset>
                </wp:positionV>
                <wp:extent cx="335280" cy="0"/>
                <wp:effectExtent l="3810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AF7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1.6pt;margin-top:6.65pt;width:26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CEAFD" wp14:editId="061FC5AE">
                <wp:simplePos x="0" y="0"/>
                <wp:positionH relativeFrom="column">
                  <wp:posOffset>3322320</wp:posOffset>
                </wp:positionH>
                <wp:positionV relativeFrom="paragraph">
                  <wp:posOffset>86360</wp:posOffset>
                </wp:positionV>
                <wp:extent cx="335280" cy="0"/>
                <wp:effectExtent l="3810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9EA8D" id="Straight Arrow Connector 8" o:spid="_x0000_s1026" type="#_x0000_t32" style="position:absolute;margin-left:261.6pt;margin-top:6.8pt;width:26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0061A" w:rsidRDefault="0060061A"/>
    <w:p w:rsidR="00783112" w:rsidRDefault="00783112">
      <w:pPr>
        <w:rPr>
          <w:u w:val="single"/>
        </w:rPr>
      </w:pPr>
    </w:p>
    <w:p w:rsidR="0060061A" w:rsidRDefault="00082F5E">
      <w:pPr>
        <w:rPr>
          <w:u w:val="single"/>
        </w:rPr>
      </w:pPr>
      <w:r w:rsidRPr="00082F5E">
        <w:rPr>
          <w:u w:val="single"/>
        </w:rPr>
        <w:t>Physical Diagram</w:t>
      </w:r>
    </w:p>
    <w:p w:rsidR="008C6915" w:rsidRPr="008C6915" w:rsidRDefault="00EE2E94">
      <w:r>
        <w:t xml:space="preserve">Following diagram </w:t>
      </w:r>
      <w:r w:rsidR="008C6915" w:rsidRPr="008C6915">
        <w:t xml:space="preserve">is an elaboration </w:t>
      </w:r>
      <w:r w:rsidR="00783E4B">
        <w:t>of</w:t>
      </w:r>
      <w:r w:rsidR="00157EB5">
        <w:t xml:space="preserve"> the physical design</w:t>
      </w:r>
      <w:r w:rsidR="00783E4B">
        <w:t xml:space="preserve"> of a web based application</w:t>
      </w:r>
      <w:r w:rsidR="00420FEB">
        <w:t xml:space="preserve"> which conforms to the 3-tier architecture (in the book </w:t>
      </w:r>
      <w:r w:rsidR="00DD40EB">
        <w:t xml:space="preserve">they have </w:t>
      </w:r>
      <w:r w:rsidR="00685F08">
        <w:t>given a</w:t>
      </w:r>
      <w:r w:rsidR="00DD40EB">
        <w:t xml:space="preserve"> </w:t>
      </w:r>
      <w:r w:rsidR="00685F08">
        <w:t>specific</w:t>
      </w:r>
      <w:r w:rsidR="00DD40EB">
        <w:t xml:space="preserve"> name called </w:t>
      </w:r>
      <w:r w:rsidR="00420FEB">
        <w:t>3-tier web based architecture)</w:t>
      </w:r>
      <w:r w:rsidR="00783E4B">
        <w:t>.</w:t>
      </w:r>
    </w:p>
    <w:p w:rsidR="0060061A" w:rsidRDefault="0060061A" w:rsidP="007342E2">
      <w:pPr>
        <w:jc w:val="both"/>
      </w:pPr>
      <w:r>
        <w:t xml:space="preserve">Physical </w:t>
      </w:r>
      <w:r w:rsidR="00C7240C">
        <w:t>d</w:t>
      </w:r>
      <w:r>
        <w:t>iagram elaborates more on the logical design, how actually each of these layers implemented in a project.</w:t>
      </w:r>
      <w:r w:rsidR="00E0784A">
        <w:t xml:space="preserve"> There is no</w:t>
      </w:r>
      <w:r>
        <w:t xml:space="preserve"> one solution for this, you can elaborate the way you like depending on ho</w:t>
      </w:r>
      <w:r w:rsidR="00B1494D">
        <w:t xml:space="preserve">w your project structure is, </w:t>
      </w:r>
      <w:r>
        <w:t>how you plan to interact with each of these layers</w:t>
      </w:r>
      <w:r w:rsidR="00B1494D">
        <w:t xml:space="preserve"> and how much details you want to </w:t>
      </w:r>
      <w:r w:rsidR="0038710E">
        <w:t>explain</w:t>
      </w:r>
      <w:r>
        <w:t>.</w:t>
      </w:r>
      <w:r w:rsidR="009E113B">
        <w:t xml:space="preserve"> You can even add actual physical locations into this diagram. For example, </w:t>
      </w:r>
      <w:r w:rsidR="0043098C">
        <w:t xml:space="preserve">group </w:t>
      </w:r>
      <w:r w:rsidR="009E113B">
        <w:t xml:space="preserve">application server </w:t>
      </w:r>
      <w:r w:rsidR="00DE5584">
        <w:t xml:space="preserve">and database </w:t>
      </w:r>
      <w:r w:rsidR="009E113B">
        <w:t>into one box if those two are physically located in one machine.</w:t>
      </w:r>
      <w:r w:rsidR="00FA070E">
        <w:t xml:space="preserve"> Also if you want, you can draw boxes to show the separation between presentation layer, business logic layer and database layer.</w:t>
      </w:r>
      <w:r w:rsidR="009F35A0">
        <w:t xml:space="preserve"> If your data is stored across multiple databases (e.g. clustering) in multiple servers you can show it </w:t>
      </w:r>
      <w:r w:rsidR="00D8712F">
        <w:t xml:space="preserve">by </w:t>
      </w:r>
      <w:r w:rsidR="009F35A0">
        <w:t xml:space="preserve">further </w:t>
      </w:r>
      <w:r w:rsidR="00D8712F">
        <w:t>elaborating</w:t>
      </w:r>
      <w:r w:rsidR="009F35A0">
        <w:t xml:space="preserve"> the </w:t>
      </w:r>
      <w:r w:rsidR="001C4DA9">
        <w:t>database</w:t>
      </w:r>
      <w:r w:rsidR="009F35A0">
        <w:t xml:space="preserve"> component.</w:t>
      </w:r>
      <w:r w:rsidR="00514C70">
        <w:t xml:space="preserve"> It is up t</w:t>
      </w:r>
      <w:r w:rsidR="00910AC0">
        <w:t>o you to decide how much detail</w:t>
      </w:r>
      <w:r w:rsidR="00514C70">
        <w:t xml:space="preserve"> you want to show case in a physical diagram.</w:t>
      </w:r>
    </w:p>
    <w:p w:rsidR="0060061A" w:rsidRDefault="0060061A"/>
    <w:p w:rsidR="0060061A" w:rsidRDefault="009E113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147955</wp:posOffset>
                </wp:positionV>
                <wp:extent cx="1295400" cy="1066800"/>
                <wp:effectExtent l="0" t="0" r="19050" b="19050"/>
                <wp:wrapNone/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66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68A" w:rsidRDefault="00C4168A" w:rsidP="00C4168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3" o:spid="_x0000_s1029" type="#_x0000_t22" style="position:absolute;margin-left:403.2pt;margin-top:11.65pt;width:102pt;height:8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4168A" w:rsidRDefault="00C4168A" w:rsidP="00C4168A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CB3EC" wp14:editId="25EF52CE">
                <wp:simplePos x="0" y="0"/>
                <wp:positionH relativeFrom="margin">
                  <wp:posOffset>3390900</wp:posOffset>
                </wp:positionH>
                <wp:positionV relativeFrom="paragraph">
                  <wp:posOffset>269875</wp:posOffset>
                </wp:positionV>
                <wp:extent cx="1226820" cy="7086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D78" w:rsidRDefault="00662D78" w:rsidP="00662D78">
                            <w:pPr>
                              <w:jc w:val="center"/>
                            </w:pPr>
                            <w:r>
                              <w:t>Application</w:t>
                            </w:r>
                            <w:r>
                              <w:t xml:space="preserve"> Server</w:t>
                            </w:r>
                          </w:p>
                          <w:p w:rsidR="00C4168A" w:rsidRDefault="00C4168A" w:rsidP="00662D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CB3EC" id="Rectangle 11" o:spid="_x0000_s1030" style="position:absolute;margin-left:267pt;margin-top:21.25pt;width:96.6pt;height:55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" fillcolor="#5b9bd5 [3204]" strokecolor="#1f4d78 [1604]" strokeweight="1pt">
                <v:textbox>
                  <w:txbxContent>
                    <w:p w:rsidR="00662D78" w:rsidRDefault="00662D78" w:rsidP="00662D78">
                      <w:pPr>
                        <w:jc w:val="center"/>
                      </w:pPr>
                      <w:r>
                        <w:t>Application</w:t>
                      </w:r>
                      <w:r>
                        <w:t xml:space="preserve"> Server</w:t>
                      </w:r>
                    </w:p>
                    <w:p w:rsidR="00C4168A" w:rsidRDefault="00C4168A" w:rsidP="00662D7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7973D" wp14:editId="7BC1DEB1">
                <wp:simplePos x="0" y="0"/>
                <wp:positionH relativeFrom="margin">
                  <wp:posOffset>-160020</wp:posOffset>
                </wp:positionH>
                <wp:positionV relativeFrom="paragraph">
                  <wp:posOffset>285115</wp:posOffset>
                </wp:positionV>
                <wp:extent cx="1371600" cy="7086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D78" w:rsidRDefault="00662D78" w:rsidP="00662D78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r w:rsidR="00B1494D"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7973D" id="Rectangle 9" o:spid="_x0000_s1031" style="position:absolute;margin-left:-12.6pt;margin-top:22.45pt;width:108pt;height:55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" fillcolor="#5b9bd5 [3204]" strokecolor="#1f4d78 [1604]" strokeweight="1pt">
                <v:textbox>
                  <w:txbxContent>
                    <w:p w:rsidR="00662D78" w:rsidRDefault="00662D78" w:rsidP="00662D78">
                      <w:pPr>
                        <w:jc w:val="center"/>
                      </w:pPr>
                      <w:r>
                        <w:t xml:space="preserve">Web </w:t>
                      </w:r>
                      <w:r w:rsidR="00B1494D">
                        <w:t>Browser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2D7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BF3BA" wp14:editId="2C41D660">
                <wp:simplePos x="0" y="0"/>
                <wp:positionH relativeFrom="margin">
                  <wp:posOffset>1699260</wp:posOffset>
                </wp:positionH>
                <wp:positionV relativeFrom="paragraph">
                  <wp:posOffset>277495</wp:posOffset>
                </wp:positionV>
                <wp:extent cx="1226820" cy="7086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D78" w:rsidRDefault="00662D78" w:rsidP="00662D78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BF3BA" id="Rectangle 10" o:spid="_x0000_s1032" style="position:absolute;margin-left:133.8pt;margin-top:21.85pt;width:96.6pt;height:55.8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" fillcolor="#5b9bd5 [3204]" strokecolor="#1f4d78 [1604]" strokeweight="1pt">
                <v:textbox>
                  <w:txbxContent>
                    <w:p w:rsidR="00662D78" w:rsidRDefault="00662D78" w:rsidP="00662D78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061A" w:rsidRDefault="009E113B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270F78" wp14:editId="7F893878">
                <wp:simplePos x="0" y="0"/>
                <wp:positionH relativeFrom="column">
                  <wp:posOffset>4693920</wp:posOffset>
                </wp:positionH>
                <wp:positionV relativeFrom="paragraph">
                  <wp:posOffset>334645</wp:posOffset>
                </wp:positionV>
                <wp:extent cx="335280" cy="0"/>
                <wp:effectExtent l="38100" t="76200" r="2667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40C5E" id="Straight Arrow Connector 17" o:spid="_x0000_s1026" type="#_x0000_t32" style="position:absolute;margin-left:369.6pt;margin-top:26.35pt;width:26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601345</wp:posOffset>
                </wp:positionV>
                <wp:extent cx="1394460" cy="2065020"/>
                <wp:effectExtent l="0" t="0" r="15240" b="11430"/>
                <wp:wrapNone/>
                <wp:docPr id="12" name="Flowchart: Multi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20650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68A" w:rsidRDefault="00C4168A" w:rsidP="00C4168A">
                            <w:pPr>
                              <w:jc w:val="center"/>
                            </w:pPr>
                            <w:r>
                              <w:t>Business Logic Module 1 (E.g. Login)</w:t>
                            </w:r>
                          </w:p>
                          <w:p w:rsidR="00C4168A" w:rsidRDefault="00C4168A" w:rsidP="00C4168A">
                            <w:pPr>
                              <w:jc w:val="center"/>
                            </w:pPr>
                            <w:r>
                              <w:t>Business Logic Module 2 (</w:t>
                            </w:r>
                            <w:r w:rsidR="005E5C80">
                              <w:t xml:space="preserve">E.g. </w:t>
                            </w:r>
                            <w:r>
                              <w:t>Transactions)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2" o:spid="_x0000_s1033" type="#_x0000_t115" style="position:absolute;margin-left:260.4pt;margin-top:47.35pt;width:109.8pt;height:162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" fillcolor="#5b9bd5 [3204]" strokecolor="#1f4d78 [1604]" strokeweight="1pt">
                <v:textbox>
                  <w:txbxContent>
                    <w:p w:rsidR="00C4168A" w:rsidRDefault="00C4168A" w:rsidP="00C4168A">
                      <w:pPr>
                        <w:jc w:val="center"/>
                      </w:pPr>
                      <w:r>
                        <w:t>Business Logic Module 1 (E.g. Login)</w:t>
                      </w:r>
                    </w:p>
                    <w:p w:rsidR="00C4168A" w:rsidRDefault="00C4168A" w:rsidP="00C4168A">
                      <w:pPr>
                        <w:jc w:val="center"/>
                      </w:pPr>
                      <w:r>
                        <w:t>Business Logic Module 2 (</w:t>
                      </w:r>
                      <w:r w:rsidR="005E5C80">
                        <w:t xml:space="preserve">E.g. </w:t>
                      </w:r>
                      <w:r>
                        <w:t>Transactions)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CB7D1" wp14:editId="3EE47709">
                <wp:simplePos x="0" y="0"/>
                <wp:positionH relativeFrom="column">
                  <wp:posOffset>2971800</wp:posOffset>
                </wp:positionH>
                <wp:positionV relativeFrom="paragraph">
                  <wp:posOffset>327025</wp:posOffset>
                </wp:positionV>
                <wp:extent cx="335280" cy="0"/>
                <wp:effectExtent l="38100" t="76200" r="2667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3FC14" id="Straight Arrow Connector 16" o:spid="_x0000_s1026" type="#_x0000_t32" style="position:absolute;margin-left:234pt;margin-top:25.75pt;width:26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592857" wp14:editId="646D7FE6">
                <wp:simplePos x="0" y="0"/>
                <wp:positionH relativeFrom="column">
                  <wp:posOffset>1257300</wp:posOffset>
                </wp:positionH>
                <wp:positionV relativeFrom="paragraph">
                  <wp:posOffset>349885</wp:posOffset>
                </wp:positionV>
                <wp:extent cx="335280" cy="0"/>
                <wp:effectExtent l="38100" t="76200" r="2667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1DBA9" id="Straight Arrow Connector 15" o:spid="_x0000_s1026" type="#_x0000_t32" style="position:absolute;margin-left:99pt;margin-top:27.55pt;width:26.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B1494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616585</wp:posOffset>
                </wp:positionV>
                <wp:extent cx="1188720" cy="1790700"/>
                <wp:effectExtent l="0" t="0" r="11430" b="19050"/>
                <wp:wrapNone/>
                <wp:docPr id="14" name="Flowchart: Multi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7907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94D" w:rsidRDefault="00B1494D" w:rsidP="00B1494D">
                            <w:pPr>
                              <w:jc w:val="center"/>
                            </w:pPr>
                            <w:r>
                              <w:t>HTML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4" o:spid="_x0000_s1034" type="#_x0000_t115" style="position:absolute;margin-left:123pt;margin-top:48.55pt;width:93.6pt;height:1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" fillcolor="#5b9bd5 [3204]" strokecolor="#1f4d78 [1604]" strokeweight="1pt">
                <v:textbox>
                  <w:txbxContent>
                    <w:p w:rsidR="00B1494D" w:rsidRDefault="00B1494D" w:rsidP="00B1494D">
                      <w:pPr>
                        <w:jc w:val="center"/>
                      </w:pPr>
                      <w:r>
                        <w:t>HTML Views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1A"/>
    <w:rsid w:val="00082F5E"/>
    <w:rsid w:val="00157EB5"/>
    <w:rsid w:val="001C4DA9"/>
    <w:rsid w:val="002C0C0D"/>
    <w:rsid w:val="0038710E"/>
    <w:rsid w:val="003D6159"/>
    <w:rsid w:val="004060FF"/>
    <w:rsid w:val="00420FEB"/>
    <w:rsid w:val="0043098C"/>
    <w:rsid w:val="00514C70"/>
    <w:rsid w:val="005E5C80"/>
    <w:rsid w:val="0060061A"/>
    <w:rsid w:val="00662D78"/>
    <w:rsid w:val="00685F08"/>
    <w:rsid w:val="007342E2"/>
    <w:rsid w:val="00765BC5"/>
    <w:rsid w:val="00783112"/>
    <w:rsid w:val="00783E4B"/>
    <w:rsid w:val="007F23C0"/>
    <w:rsid w:val="00842DC6"/>
    <w:rsid w:val="008463ED"/>
    <w:rsid w:val="008C6915"/>
    <w:rsid w:val="008E0F5F"/>
    <w:rsid w:val="00910AC0"/>
    <w:rsid w:val="009E113B"/>
    <w:rsid w:val="009F35A0"/>
    <w:rsid w:val="00A753E3"/>
    <w:rsid w:val="00B1494D"/>
    <w:rsid w:val="00C4168A"/>
    <w:rsid w:val="00C7240C"/>
    <w:rsid w:val="00D8712F"/>
    <w:rsid w:val="00DD40EB"/>
    <w:rsid w:val="00DE5584"/>
    <w:rsid w:val="00E0784A"/>
    <w:rsid w:val="00E532A3"/>
    <w:rsid w:val="00EE2E94"/>
    <w:rsid w:val="00F60878"/>
    <w:rsid w:val="00FA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0DC6F-0D61-4998-93DA-DB3C250A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9B2ADF47.dotm</Template>
  <TotalTime>48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Malmi Sajangani Amadoru</dc:creator>
  <cp:keywords/>
  <dc:description/>
  <cp:lastModifiedBy>Malmi Sajangani Amadoru</cp:lastModifiedBy>
  <cp:revision>35</cp:revision>
  <dcterms:created xsi:type="dcterms:W3CDTF">2017-08-29T03:02:00Z</dcterms:created>
  <dcterms:modified xsi:type="dcterms:W3CDTF">2017-08-29T03:50:00Z</dcterms:modified>
</cp:coreProperties>
</file>